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0EC1" w14:textId="77777777" w:rsidR="00D077E9" w:rsidRDefault="0052142C" w:rsidP="00D70D02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806E384" wp14:editId="5B530E7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966477" cy="6668135"/>
            <wp:effectExtent l="0" t="0" r="0" b="0"/>
            <wp:wrapNone/>
            <wp:docPr id="1" name="Рисунок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6477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5E4744" wp14:editId="67E0CE5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Прямоугольник 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E8C3875" id="Прямоугольник 3" o:spid="_x0000_s1026" alt="белый прямоугольник для текста на обложке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E434E44" w14:textId="77777777" w:rsidTr="00880C05">
        <w:trPr>
          <w:trHeight w:val="977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43FF04" w14:textId="77777777" w:rsidR="00D077E9" w:rsidRDefault="0052142C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6591396" wp14:editId="12512083">
                      <wp:extent cx="3528695" cy="2078182"/>
                      <wp:effectExtent l="0" t="0" r="0" b="0"/>
                      <wp:docPr id="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0781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9EA544" w14:textId="4EF7F61A" w:rsidR="0052142C" w:rsidRPr="00D91179" w:rsidRDefault="0052142C" w:rsidP="0052142C">
                                  <w:pPr>
                                    <w:pStyle w:val="a5"/>
                                    <w:rPr>
                                      <w:lang w:val="en-US" w:bidi="ru-RU"/>
                                    </w:rPr>
                                  </w:pPr>
                                  <w:r>
                                    <w:rPr>
                                      <w:lang w:bidi="ru-RU"/>
                                    </w:rPr>
                                    <w:t xml:space="preserve">МДК </w:t>
                                  </w:r>
                                  <w:r w:rsidR="00941DEB">
                                    <w:rPr>
                                      <w:lang w:bidi="ru-RU"/>
                                    </w:rPr>
                                    <w:t>0</w:t>
                                  </w:r>
                                  <w:r w:rsidR="00D91179">
                                    <w:rPr>
                                      <w:lang w:val="en-US" w:bidi="ru-RU"/>
                                    </w:rPr>
                                    <w:t>1</w:t>
                                  </w:r>
                                  <w:r>
                                    <w:rPr>
                                      <w:lang w:bidi="ru-RU"/>
                                    </w:rPr>
                                    <w:t>.0</w:t>
                                  </w:r>
                                  <w:r w:rsidR="00D91179">
                                    <w:rPr>
                                      <w:lang w:val="en-US" w:bidi="ru-RU"/>
                                    </w:rPr>
                                    <w:t>1</w:t>
                                  </w:r>
                                </w:p>
                                <w:p w14:paraId="42370582" w14:textId="77777777" w:rsidR="0052142C" w:rsidRPr="0052142C" w:rsidRDefault="0052142C" w:rsidP="0052142C">
                                  <w:pPr>
                                    <w:pStyle w:val="a5"/>
                                    <w:rPr>
                                      <w:sz w:val="56"/>
                                    </w:rPr>
                                  </w:pPr>
                                  <w:r w:rsidRPr="0052142C">
                                    <w:rPr>
                                      <w:sz w:val="56"/>
                                      <w:lang w:bidi="ru-RU"/>
                                    </w:rPr>
                                    <w:t>Практическая</w:t>
                                  </w:r>
                                </w:p>
                                <w:p w14:paraId="53DB23F7" w14:textId="495A95C6" w:rsidR="0052142C" w:rsidRPr="00DE1796" w:rsidRDefault="0052142C" w:rsidP="0052142C">
                                  <w:pPr>
                                    <w:pStyle w:val="a5"/>
                                    <w:spacing w:after="0"/>
                                    <w:rPr>
                                      <w:sz w:val="56"/>
                                      <w:lang w:val="en-US"/>
                                    </w:rPr>
                                  </w:pPr>
                                  <w:r w:rsidRPr="0052142C">
                                    <w:rPr>
                                      <w:sz w:val="56"/>
                                      <w:lang w:bidi="ru-RU"/>
                                    </w:rPr>
                                    <w:t xml:space="preserve">№ </w:t>
                                  </w:r>
                                  <w:r w:rsidR="00117E65">
                                    <w:rPr>
                                      <w:sz w:val="56"/>
                                      <w:lang w:bidi="ru-RU"/>
                                    </w:rPr>
                                    <w:t>1</w:t>
                                  </w:r>
                                  <w:r w:rsidR="00DE1796">
                                    <w:rPr>
                                      <w:sz w:val="56"/>
                                      <w:lang w:val="en-US" w:bidi="ru-RU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5913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 8" o:spid="_x0000_s1026" type="#_x0000_t202" style="width:277.85pt;height:1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" filled="f" stroked="f" strokeweight=".5pt">
                      <v:textbox>
                        <w:txbxContent>
                          <w:p w14:paraId="559EA544" w14:textId="4EF7F61A" w:rsidR="0052142C" w:rsidRPr="00D91179" w:rsidRDefault="0052142C" w:rsidP="0052142C">
                            <w:pPr>
                              <w:pStyle w:val="a5"/>
                              <w:rPr>
                                <w:lang w:val="en-US" w:bidi="ru-RU"/>
                              </w:rPr>
                            </w:pPr>
                            <w:r>
                              <w:rPr>
                                <w:lang w:bidi="ru-RU"/>
                              </w:rPr>
                              <w:t xml:space="preserve">МДК </w:t>
                            </w:r>
                            <w:r w:rsidR="00941DEB">
                              <w:rPr>
                                <w:lang w:bidi="ru-RU"/>
                              </w:rPr>
                              <w:t>0</w:t>
                            </w:r>
                            <w:r w:rsidR="00D91179">
                              <w:rPr>
                                <w:lang w:val="en-US" w:bidi="ru-RU"/>
                              </w:rPr>
                              <w:t>1</w:t>
                            </w:r>
                            <w:r>
                              <w:rPr>
                                <w:lang w:bidi="ru-RU"/>
                              </w:rPr>
                              <w:t>.0</w:t>
                            </w:r>
                            <w:r w:rsidR="00D91179">
                              <w:rPr>
                                <w:lang w:val="en-US" w:bidi="ru-RU"/>
                              </w:rPr>
                              <w:t>1</w:t>
                            </w:r>
                          </w:p>
                          <w:p w14:paraId="42370582" w14:textId="77777777" w:rsidR="0052142C" w:rsidRPr="0052142C" w:rsidRDefault="0052142C" w:rsidP="0052142C">
                            <w:pPr>
                              <w:pStyle w:val="a5"/>
                              <w:rPr>
                                <w:sz w:val="56"/>
                              </w:rPr>
                            </w:pPr>
                            <w:r w:rsidRPr="0052142C">
                              <w:rPr>
                                <w:sz w:val="56"/>
                                <w:lang w:bidi="ru-RU"/>
                              </w:rPr>
                              <w:t>Практическая</w:t>
                            </w:r>
                          </w:p>
                          <w:p w14:paraId="53DB23F7" w14:textId="495A95C6" w:rsidR="0052142C" w:rsidRPr="00DE1796" w:rsidRDefault="0052142C" w:rsidP="0052142C">
                            <w:pPr>
                              <w:pStyle w:val="a5"/>
                              <w:spacing w:after="0"/>
                              <w:rPr>
                                <w:sz w:val="56"/>
                                <w:lang w:val="en-US"/>
                              </w:rPr>
                            </w:pPr>
                            <w:r w:rsidRPr="0052142C">
                              <w:rPr>
                                <w:sz w:val="56"/>
                                <w:lang w:bidi="ru-RU"/>
                              </w:rPr>
                              <w:t xml:space="preserve">№ </w:t>
                            </w:r>
                            <w:r w:rsidR="00117E65">
                              <w:rPr>
                                <w:sz w:val="56"/>
                                <w:lang w:bidi="ru-RU"/>
                              </w:rPr>
                              <w:t>1</w:t>
                            </w:r>
                            <w:r w:rsidR="00DE1796">
                              <w:rPr>
                                <w:sz w:val="56"/>
                                <w:lang w:val="en-US" w:bidi="ru-RU"/>
                              </w:rPr>
                              <w:t>2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89B34DE" w14:textId="77777777" w:rsidR="00880C05" w:rsidRDefault="00D077E9" w:rsidP="00880C05"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D58EBD9" wp14:editId="675CCEC1">
                      <wp:extent cx="1390918" cy="0"/>
                      <wp:effectExtent l="0" t="19050" r="19050" b="19050"/>
                      <wp:docPr id="5" name="Прямая соединительная линия 5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69ABC934" id="Прямая соединительная линия 5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  <w:r w:rsidR="00880C05">
              <w:t xml:space="preserve"> </w:t>
            </w:r>
          </w:p>
          <w:p w14:paraId="4547D827" w14:textId="77777777" w:rsidR="00880C05" w:rsidRDefault="00880C05" w:rsidP="00880C05"/>
          <w:p w14:paraId="703C3026" w14:textId="77777777" w:rsidR="00880C05" w:rsidRDefault="00127640" w:rsidP="00880C05">
            <w:pPr>
              <w:rPr>
                <w:noProof/>
              </w:rPr>
            </w:pPr>
            <w:r>
              <w:rPr>
                <w:noProof/>
              </w:rPr>
              <w:t>Дата  выполнения:  11.01.</w:t>
            </w:r>
            <w:r w:rsidR="00880C05">
              <w:rPr>
                <w:noProof/>
              </w:rPr>
              <w:t xml:space="preserve">2025 Г.  </w:t>
            </w:r>
          </w:p>
          <w:p w14:paraId="501015CB" w14:textId="77777777" w:rsidR="00880C05" w:rsidRDefault="00880C05" w:rsidP="00880C05">
            <w:pPr>
              <w:rPr>
                <w:noProof/>
              </w:rPr>
            </w:pPr>
            <w:r>
              <w:rPr>
                <w:noProof/>
              </w:rPr>
              <w:t>Группа: ИСП.19А</w:t>
            </w:r>
          </w:p>
          <w:p w14:paraId="1420ED7B" w14:textId="77777777" w:rsidR="00D077E9" w:rsidRDefault="00880C05" w:rsidP="00880C05">
            <w:pPr>
              <w:rPr>
                <w:noProof/>
              </w:rPr>
            </w:pPr>
            <w:r>
              <w:rPr>
                <w:noProof/>
              </w:rPr>
              <w:t>Выполнил/-а/-и: Фамилия И.О.</w:t>
            </w:r>
          </w:p>
        </w:tc>
      </w:tr>
      <w:tr w:rsidR="00D077E9" w14:paraId="3405BF2F" w14:textId="77777777" w:rsidTr="00880C05">
        <w:trPr>
          <w:trHeight w:val="142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1E6498" w14:textId="77777777" w:rsidR="0052142C" w:rsidRPr="00880C05" w:rsidRDefault="0052142C" w:rsidP="0052142C">
            <w:pPr>
              <w:rPr>
                <w:noProof/>
              </w:rPr>
            </w:pPr>
          </w:p>
        </w:tc>
      </w:tr>
      <w:tr w:rsidR="00D077E9" w14:paraId="1B50C17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844F1B" w14:textId="77777777" w:rsidR="00880C05" w:rsidRDefault="00880C05" w:rsidP="00880C05">
            <w:pPr>
              <w:rPr>
                <w:noProof/>
                <w:szCs w:val="28"/>
              </w:rPr>
            </w:pPr>
          </w:p>
          <w:p w14:paraId="7DDBA143" w14:textId="77777777" w:rsidR="00880C05" w:rsidRDefault="00880C05" w:rsidP="00880C05">
            <w:pPr>
              <w:rPr>
                <w:noProof/>
                <w:szCs w:val="28"/>
              </w:rPr>
            </w:pPr>
          </w:p>
          <w:p w14:paraId="6DC67B1A" w14:textId="77777777" w:rsidR="00880C05" w:rsidRDefault="00880C05" w:rsidP="00880C05">
            <w:pPr>
              <w:rPr>
                <w:noProof/>
                <w:szCs w:val="28"/>
              </w:rPr>
            </w:pPr>
          </w:p>
          <w:p w14:paraId="726D86B5" w14:textId="77777777" w:rsidR="00880C05" w:rsidRDefault="00880C05" w:rsidP="00880C05">
            <w:pPr>
              <w:rPr>
                <w:noProof/>
                <w:szCs w:val="28"/>
              </w:rPr>
            </w:pPr>
          </w:p>
          <w:p w14:paraId="6ED5CE1B" w14:textId="77777777" w:rsidR="00D077E9" w:rsidRPr="00880C05" w:rsidRDefault="00880C05" w:rsidP="00880C05">
            <w:pPr>
              <w:rPr>
                <w:noProof/>
                <w:szCs w:val="28"/>
              </w:rPr>
            </w:pPr>
            <w:r w:rsidRPr="00880C05">
              <w:rPr>
                <w:noProof/>
                <w:szCs w:val="28"/>
              </w:rPr>
              <w:t>Орехово-Зуево, 2025 г.</w:t>
            </w:r>
          </w:p>
        </w:tc>
      </w:tr>
    </w:tbl>
    <w:p w14:paraId="041BD6F8" w14:textId="77777777" w:rsidR="00D077E9" w:rsidRDefault="00AB02A7">
      <w:pPr>
        <w:spacing w:after="20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4A3AB" wp14:editId="0BB7C3F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1515774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" fillcolor="#6e98f5 [1311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ru-RU"/>
        </w:rPr>
        <w:br w:type="page"/>
      </w:r>
    </w:p>
    <w:p w14:paraId="79DBB128" w14:textId="07384013" w:rsidR="002015D4" w:rsidRPr="00117E65" w:rsidRDefault="0081660E" w:rsidP="002015D4">
      <w:pPr>
        <w:spacing w:after="200"/>
        <w:ind w:firstLine="720"/>
        <w:jc w:val="both"/>
        <w:rPr>
          <w:b w:val="0"/>
          <w:bCs/>
          <w:noProof/>
          <w:color w:val="2E287F" w:themeColor="text1" w:themeTint="BF"/>
          <w:sz w:val="36"/>
          <w:szCs w:val="40"/>
        </w:rPr>
      </w:pPr>
      <w:r w:rsidRPr="00B664DC">
        <w:rPr>
          <w:bCs/>
          <w:noProof/>
          <w:color w:val="2E287F" w:themeColor="text1" w:themeTint="BF"/>
          <w:sz w:val="40"/>
          <w:szCs w:val="40"/>
        </w:rPr>
        <w:lastRenderedPageBreak/>
        <w:t xml:space="preserve">Тема: </w:t>
      </w:r>
      <w:r w:rsidR="00DE1796" w:rsidRPr="00DE1796">
        <w:rPr>
          <w:bCs/>
          <w:noProof/>
          <w:color w:val="2E287F" w:themeColor="text1" w:themeTint="BF"/>
          <w:sz w:val="36"/>
          <w:szCs w:val="40"/>
        </w:rPr>
        <w:t>Разработка клиент-серверной системы для настольной игры</w:t>
      </w:r>
    </w:p>
    <w:p w14:paraId="1FB2642E" w14:textId="38ADAD3C" w:rsidR="00B664DC" w:rsidRPr="0081660E" w:rsidRDefault="00B664DC" w:rsidP="00D91179">
      <w:pPr>
        <w:ind w:firstLine="720"/>
        <w:rPr>
          <w:noProof/>
          <w:color w:val="2E287F" w:themeColor="text1" w:themeTint="BF"/>
        </w:rPr>
      </w:pPr>
      <w:r>
        <w:rPr>
          <w:noProof/>
          <w:color w:val="2E287F" w:themeColor="text1" w:themeTint="BF"/>
        </w:rPr>
        <w:t>---------------------------------------------------------------------------------------------------------</w:t>
      </w:r>
    </w:p>
    <w:p w14:paraId="19B9FC4D" w14:textId="77777777" w:rsidR="00B664DC" w:rsidRDefault="00B664DC" w:rsidP="00D91179">
      <w:pPr>
        <w:ind w:firstLine="720"/>
        <w:jc w:val="center"/>
        <w:rPr>
          <w:noProof/>
          <w:color w:val="2E287F" w:themeColor="text1" w:themeTint="BF"/>
          <w:sz w:val="40"/>
          <w:szCs w:val="40"/>
        </w:rPr>
      </w:pPr>
      <w:r>
        <w:rPr>
          <w:noProof/>
          <w:color w:val="2E287F" w:themeColor="text1" w:themeTint="BF"/>
          <w:sz w:val="40"/>
          <w:szCs w:val="40"/>
        </w:rPr>
        <w:t>Задания</w:t>
      </w:r>
      <w:r w:rsidRPr="00B664DC">
        <w:rPr>
          <w:noProof/>
          <w:color w:val="2E287F" w:themeColor="text1" w:themeTint="BF"/>
          <w:sz w:val="40"/>
          <w:szCs w:val="40"/>
        </w:rPr>
        <w:t xml:space="preserve"> для выполнения</w:t>
      </w:r>
    </w:p>
    <w:p w14:paraId="1EDCC262" w14:textId="13FEC064" w:rsidR="00DE1796" w:rsidRPr="00DE1796" w:rsidRDefault="00AF6ED7" w:rsidP="00DE1796">
      <w:pPr>
        <w:ind w:firstLine="720"/>
        <w:rPr>
          <w:noProof/>
          <w:color w:val="2E287F" w:themeColor="text1" w:themeTint="BF"/>
        </w:rPr>
      </w:pPr>
      <w:r>
        <w:rPr>
          <w:noProof/>
          <w:color w:val="2E287F" w:themeColor="text1" w:themeTint="BF"/>
        </w:rPr>
        <w:t>---------------------------------------------------------------------------------------------------------</w:t>
      </w:r>
    </w:p>
    <w:p w14:paraId="7D032EBD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Требуется разработать приложение с авторизацией и регистрацией пользователей для настольной игровой системы с использованием реляционной базы данных. </w:t>
      </w:r>
    </w:p>
    <w:p w14:paraId="6E72D0CA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49EFA9D3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29BFC8A9" w14:textId="66132354" w:rsidR="00DE1796" w:rsidRPr="00DE1796" w:rsidRDefault="00DE1796" w:rsidP="00DE1796">
      <w:pPr>
        <w:spacing w:line="240" w:lineRule="auto"/>
        <w:jc w:val="center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color w:val="auto"/>
          <w:szCs w:val="24"/>
          <w:lang w:eastAsia="ru-RU"/>
        </w:rPr>
        <w:t>Модуль 1: Система аутентификации</w:t>
      </w: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 </w:t>
      </w:r>
    </w:p>
    <w:p w14:paraId="364BEE16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157D8757" w14:textId="1FEEFC0A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</w:t>
      </w: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Реализовать форму авторизации с проверкой учетных данных в базе данных </w:t>
      </w:r>
    </w:p>
    <w:p w14:paraId="0E7493FB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Разработать форму регистрации нового пользователя с полями: </w:t>
      </w:r>
    </w:p>
    <w:p w14:paraId="2C152A1B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Логин (уникальный идентификатор) </w:t>
      </w:r>
    </w:p>
    <w:p w14:paraId="0A655FBF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Пароль (с шифрованием) </w:t>
      </w:r>
    </w:p>
    <w:p w14:paraId="7D95CB43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Никнейм (игровое имя) </w:t>
      </w:r>
    </w:p>
    <w:p w14:paraId="05FE99A9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Выбор класса персонажа из выпадающего списка (Воин, Лучник, Маг) </w:t>
      </w:r>
    </w:p>
    <w:p w14:paraId="6D39A8A6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Обеспечить валидацию вводимых данных и обработку ошибок </w:t>
      </w:r>
    </w:p>
    <w:p w14:paraId="3B26E54D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16CD5BC2" w14:textId="63AB36E3" w:rsidR="00DE1796" w:rsidRPr="00DE1796" w:rsidRDefault="00DE1796" w:rsidP="00DE179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color w:val="auto"/>
          <w:szCs w:val="24"/>
          <w:lang w:eastAsia="ru-RU"/>
        </w:rPr>
        <w:t>Модуль 2: Главное меню</w:t>
      </w:r>
    </w:p>
    <w:p w14:paraId="1917F780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5FEE6DC4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Создать навигационный интерфейс после успешной авторизации </w:t>
      </w:r>
    </w:p>
    <w:p w14:paraId="6BD7E706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Реализовать переходы между разделами "Профиль" и "Список команд" </w:t>
      </w:r>
    </w:p>
    <w:p w14:paraId="698C77A8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Обеспечить возможность возврата в главное меню из любого раздела </w:t>
      </w:r>
    </w:p>
    <w:p w14:paraId="7E39BDCD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37A9CAD6" w14:textId="2E5A924C" w:rsidR="00DE1796" w:rsidRPr="00DE1796" w:rsidRDefault="00DE1796" w:rsidP="00DE179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color w:val="auto"/>
          <w:szCs w:val="24"/>
          <w:lang w:eastAsia="ru-RU"/>
        </w:rPr>
        <w:t>Модуль 3: Профиль пользователя</w:t>
      </w:r>
    </w:p>
    <w:p w14:paraId="6A88B622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7CC62518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Отображать информацию о пользователе, указанную при регистрации </w:t>
      </w:r>
    </w:p>
    <w:p w14:paraId="3FB1B6D4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Реализовать динамическое изменение цветового оформления профиля в зависимости от выбранного класса: </w:t>
      </w:r>
    </w:p>
    <w:p w14:paraId="18B19B43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Воин - оранжевый фон </w:t>
      </w:r>
    </w:p>
    <w:p w14:paraId="7A3EE104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Лучник - зеленый фон </w:t>
      </w:r>
    </w:p>
    <w:p w14:paraId="3B453166" w14:textId="77777777" w:rsidR="00DE1796" w:rsidRPr="00DE1796" w:rsidRDefault="00DE1796" w:rsidP="00DE1796">
      <w:pPr>
        <w:spacing w:line="240" w:lineRule="auto"/>
        <w:ind w:firstLine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Маг - синий фон </w:t>
      </w:r>
    </w:p>
    <w:p w14:paraId="4D53289D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53B665AC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Использовать конвертер значений для трансформации типа класса в соответствующий цвет </w:t>
      </w:r>
    </w:p>
    <w:p w14:paraId="71545292" w14:textId="77777777" w:rsidR="00DE1796" w:rsidRPr="00DE1796" w:rsidRDefault="00DE1796" w:rsidP="00DE1796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Cs w:val="24"/>
          <w:lang w:eastAsia="ru-RU"/>
        </w:rPr>
      </w:pPr>
    </w:p>
    <w:p w14:paraId="0E7E9458" w14:textId="3D1A206C" w:rsidR="00DE1796" w:rsidRPr="00DE1796" w:rsidRDefault="00DE1796" w:rsidP="00DE1796">
      <w:pPr>
        <w:spacing w:line="240" w:lineRule="auto"/>
        <w:jc w:val="center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color w:val="auto"/>
          <w:szCs w:val="24"/>
          <w:lang w:eastAsia="ru-RU"/>
        </w:rPr>
        <w:t>Модуль 4: Система команд</w:t>
      </w:r>
    </w:p>
    <w:p w14:paraId="0D8F9E90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1B3BDF72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Разработать интерфейс просмотра списка команд с использованием элемента </w:t>
      </w:r>
      <w:proofErr w:type="spellStart"/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>ListView</w:t>
      </w:r>
      <w:proofErr w:type="spellEnd"/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 </w:t>
      </w:r>
    </w:p>
    <w:p w14:paraId="5BC5286A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lastRenderedPageBreak/>
        <w:t xml:space="preserve">· Создать в базе данных таблицы: </w:t>
      </w:r>
    </w:p>
    <w:p w14:paraId="2FFA1726" w14:textId="77777777" w:rsidR="00DE1796" w:rsidRPr="00DE1796" w:rsidRDefault="00DE1796" w:rsidP="00DE1796">
      <w:pPr>
        <w:spacing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"Команда" (идентификатор, название, описание) </w:t>
      </w:r>
    </w:p>
    <w:p w14:paraId="25406321" w14:textId="77777777" w:rsidR="00DE1796" w:rsidRPr="00DE1796" w:rsidRDefault="00DE1796" w:rsidP="00DE1796">
      <w:pPr>
        <w:spacing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>· "</w:t>
      </w:r>
      <w:proofErr w:type="spellStart"/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>Команда_пользователь</w:t>
      </w:r>
      <w:proofErr w:type="spellEnd"/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" (связь многие-ко-многим) </w:t>
      </w:r>
    </w:p>
    <w:p w14:paraId="3EF27597" w14:textId="1B237388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Реализовать отображение участников команд с цветовым кодированием по классу персонажа </w:t>
      </w:r>
    </w:p>
    <w:p w14:paraId="50EFC910" w14:textId="3A13E10D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Применить конвертер значений для автоматического определения цвета фона участника на основе его класса </w:t>
      </w:r>
    </w:p>
    <w:p w14:paraId="3F99567C" w14:textId="77777777" w:rsidR="00DE1796" w:rsidRPr="00DE1796" w:rsidRDefault="00DE1796" w:rsidP="00DE1796">
      <w:pPr>
        <w:spacing w:line="240" w:lineRule="auto"/>
        <w:ind w:left="720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6CDBFD21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Требования к интеграции: </w:t>
      </w:r>
    </w:p>
    <w:p w14:paraId="3AFA32BF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71A63A33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Обеспечить корректное взаимодействие с базой данных на всех этапах работы приложения </w:t>
      </w:r>
    </w:p>
    <w:p w14:paraId="3C0E18FD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Реализовать безопасное хранение и передачу учетных данных </w:t>
      </w:r>
    </w:p>
    <w:p w14:paraId="7C8BE3F6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· Соблюдать принципы нормализации базы данных </w:t>
      </w:r>
    </w:p>
    <w:p w14:paraId="502C9A34" w14:textId="77777777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</w:pPr>
    </w:p>
    <w:p w14:paraId="79C88D72" w14:textId="1BA5A791" w:rsidR="00DE1796" w:rsidRPr="00DE1796" w:rsidRDefault="00DE1796" w:rsidP="00DE1796">
      <w:pPr>
        <w:spacing w:line="240" w:lineRule="auto"/>
        <w:rPr>
          <w:rFonts w:ascii="Times New Roman" w:eastAsia="Times New Roman" w:hAnsi="Times New Roman" w:cs="Times New Roman"/>
          <w:b w:val="0"/>
          <w:color w:val="auto"/>
          <w:szCs w:val="24"/>
          <w:lang w:val="en-US" w:eastAsia="ru-RU"/>
        </w:rPr>
      </w:pP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eastAsia="ru-RU"/>
        </w:rPr>
        <w:t xml:space="preserve">Приложение должно демонстрировать навыки работы с базами данных, элементами управления WPF и архитектурой клиент-серверных приложений. Важно соблюдение правила </w:t>
      </w:r>
      <w:r w:rsidRPr="00DE1796">
        <w:rPr>
          <w:rFonts w:ascii="Times New Roman" w:eastAsia="Times New Roman" w:hAnsi="Times New Roman" w:cs="Times New Roman"/>
          <w:b w:val="0"/>
          <w:color w:val="auto"/>
          <w:szCs w:val="24"/>
          <w:lang w:val="en-US" w:eastAsia="ru-RU"/>
        </w:rPr>
        <w:t>CamelCase</w:t>
      </w:r>
    </w:p>
    <w:p w14:paraId="3FEE84F9" w14:textId="321564CB" w:rsidR="00D77AB9" w:rsidRPr="00DE1796" w:rsidRDefault="00D77AB9" w:rsidP="00DE1796">
      <w:pPr>
        <w:spacing w:before="360" w:after="240" w:line="240" w:lineRule="auto"/>
        <w:outlineLvl w:val="3"/>
        <w:rPr>
          <w:noProof/>
          <w:color w:val="0F0D29" w:themeColor="text1"/>
          <w:szCs w:val="20"/>
        </w:rPr>
      </w:pPr>
    </w:p>
    <w:sectPr w:rsidR="00D77AB9" w:rsidRPr="00DE1796" w:rsidSect="0081660E">
      <w:headerReference w:type="default" r:id="rId10"/>
      <w:footerReference w:type="default" r:id="rId11"/>
      <w:pgSz w:w="11906" w:h="16838" w:code="9"/>
      <w:pgMar w:top="720" w:right="720" w:bottom="720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55BBC" w14:textId="77777777" w:rsidR="00A804F1" w:rsidRDefault="00A804F1">
      <w:r>
        <w:separator/>
      </w:r>
    </w:p>
    <w:p w14:paraId="51CCE9FA" w14:textId="77777777" w:rsidR="00A804F1" w:rsidRDefault="00A804F1"/>
  </w:endnote>
  <w:endnote w:type="continuationSeparator" w:id="0">
    <w:p w14:paraId="4E23BB55" w14:textId="77777777" w:rsidR="00A804F1" w:rsidRDefault="00A804F1">
      <w:r>
        <w:continuationSeparator/>
      </w:r>
    </w:p>
    <w:p w14:paraId="4BD6887D" w14:textId="77777777" w:rsidR="00A804F1" w:rsidRDefault="00A80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71C8913F" w14:textId="77777777" w:rsidR="00DF027C" w:rsidRDefault="00DF027C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 w:rsidR="00B81C3C">
          <w:rPr>
            <w:noProof/>
            <w:lang w:bidi="ru-RU"/>
          </w:rPr>
          <w:t>7</w:t>
        </w:r>
        <w:r>
          <w:rPr>
            <w:noProof/>
            <w:lang w:bidi="ru-RU"/>
          </w:rPr>
          <w:fldChar w:fldCharType="end"/>
        </w:r>
      </w:p>
    </w:sdtContent>
  </w:sdt>
  <w:p w14:paraId="36790105" w14:textId="77777777" w:rsidR="00DF027C" w:rsidRDefault="00DF027C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0EC7" w14:textId="77777777" w:rsidR="00A804F1" w:rsidRDefault="00A804F1">
      <w:r>
        <w:separator/>
      </w:r>
    </w:p>
    <w:p w14:paraId="18B4A91C" w14:textId="77777777" w:rsidR="00A804F1" w:rsidRDefault="00A804F1"/>
  </w:footnote>
  <w:footnote w:type="continuationSeparator" w:id="0">
    <w:p w14:paraId="5093EC16" w14:textId="77777777" w:rsidR="00A804F1" w:rsidRDefault="00A804F1">
      <w:r>
        <w:continuationSeparator/>
      </w:r>
    </w:p>
    <w:p w14:paraId="55D4F28A" w14:textId="77777777" w:rsidR="00A804F1" w:rsidRDefault="00A80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AE90C1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2ABFBD6" w14:textId="77777777" w:rsidR="00D077E9" w:rsidRDefault="00D077E9">
          <w:pPr>
            <w:pStyle w:val="a9"/>
            <w:rPr>
              <w:noProof/>
            </w:rPr>
          </w:pPr>
        </w:p>
      </w:tc>
    </w:tr>
  </w:tbl>
  <w:p w14:paraId="0982D0C4" w14:textId="77777777" w:rsidR="00D077E9" w:rsidRDefault="00D077E9" w:rsidP="00D077E9">
    <w:pPr>
      <w:pStyle w:val="a9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5C"/>
    <w:multiLevelType w:val="multilevel"/>
    <w:tmpl w:val="B8C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4793"/>
    <w:multiLevelType w:val="multilevel"/>
    <w:tmpl w:val="10A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67CA"/>
    <w:multiLevelType w:val="multilevel"/>
    <w:tmpl w:val="05D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D389B"/>
    <w:multiLevelType w:val="multilevel"/>
    <w:tmpl w:val="AA18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06E2"/>
    <w:multiLevelType w:val="multilevel"/>
    <w:tmpl w:val="5892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43B24"/>
    <w:multiLevelType w:val="multilevel"/>
    <w:tmpl w:val="2C7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3160B"/>
    <w:multiLevelType w:val="multilevel"/>
    <w:tmpl w:val="B7E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2724B"/>
    <w:multiLevelType w:val="multilevel"/>
    <w:tmpl w:val="E1F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331E4"/>
    <w:multiLevelType w:val="multilevel"/>
    <w:tmpl w:val="593A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23013"/>
    <w:multiLevelType w:val="multilevel"/>
    <w:tmpl w:val="01C2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F501E"/>
    <w:multiLevelType w:val="multilevel"/>
    <w:tmpl w:val="C430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F54D2"/>
    <w:multiLevelType w:val="hybridMultilevel"/>
    <w:tmpl w:val="620E10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FC4E8D"/>
    <w:multiLevelType w:val="hybridMultilevel"/>
    <w:tmpl w:val="9EF82E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E712C"/>
    <w:multiLevelType w:val="multilevel"/>
    <w:tmpl w:val="3D10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F0D29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74408"/>
    <w:multiLevelType w:val="multilevel"/>
    <w:tmpl w:val="6EA2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E5643"/>
    <w:multiLevelType w:val="multilevel"/>
    <w:tmpl w:val="D8FC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64619"/>
    <w:multiLevelType w:val="multilevel"/>
    <w:tmpl w:val="D206D1BE"/>
    <w:lvl w:ilvl="0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493"/>
        </w:tabs>
        <w:ind w:left="74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13"/>
        </w:tabs>
        <w:ind w:left="82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933"/>
        </w:tabs>
        <w:ind w:left="89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653"/>
        </w:tabs>
        <w:ind w:left="96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373"/>
        </w:tabs>
        <w:ind w:left="10373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26846"/>
    <w:multiLevelType w:val="multilevel"/>
    <w:tmpl w:val="1F4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B73EE"/>
    <w:multiLevelType w:val="multilevel"/>
    <w:tmpl w:val="96F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D7699"/>
    <w:multiLevelType w:val="multilevel"/>
    <w:tmpl w:val="B61A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F2BAE"/>
    <w:multiLevelType w:val="multilevel"/>
    <w:tmpl w:val="EC30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D246AD"/>
    <w:multiLevelType w:val="multilevel"/>
    <w:tmpl w:val="90E4F6B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/>
        <w:color w:val="082A75" w:themeColor="text2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118B4"/>
    <w:multiLevelType w:val="multilevel"/>
    <w:tmpl w:val="D8FC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0791D"/>
    <w:multiLevelType w:val="multilevel"/>
    <w:tmpl w:val="534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975D2"/>
    <w:multiLevelType w:val="hybridMultilevel"/>
    <w:tmpl w:val="8012DB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E86404"/>
    <w:multiLevelType w:val="multilevel"/>
    <w:tmpl w:val="91F0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9D5419"/>
    <w:multiLevelType w:val="multilevel"/>
    <w:tmpl w:val="1EF4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A43A57"/>
    <w:multiLevelType w:val="multilevel"/>
    <w:tmpl w:val="D7E6371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2F696E"/>
    <w:multiLevelType w:val="hybridMultilevel"/>
    <w:tmpl w:val="457E591E"/>
    <w:lvl w:ilvl="0" w:tplc="62B07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92777"/>
    <w:multiLevelType w:val="multilevel"/>
    <w:tmpl w:val="812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912C15"/>
    <w:multiLevelType w:val="multilevel"/>
    <w:tmpl w:val="A890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4162B5"/>
    <w:multiLevelType w:val="multilevel"/>
    <w:tmpl w:val="1C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08583B"/>
    <w:multiLevelType w:val="multilevel"/>
    <w:tmpl w:val="52A6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2316D"/>
    <w:multiLevelType w:val="multilevel"/>
    <w:tmpl w:val="D8FC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56B8C"/>
    <w:multiLevelType w:val="multilevel"/>
    <w:tmpl w:val="44E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7D99"/>
    <w:multiLevelType w:val="multilevel"/>
    <w:tmpl w:val="60AE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EF2CD1"/>
    <w:multiLevelType w:val="multilevel"/>
    <w:tmpl w:val="02B8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E15BA3"/>
    <w:multiLevelType w:val="hybridMultilevel"/>
    <w:tmpl w:val="F5F67C20"/>
    <w:lvl w:ilvl="0" w:tplc="E53E3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B3C1BA4"/>
    <w:multiLevelType w:val="hybridMultilevel"/>
    <w:tmpl w:val="A5703B70"/>
    <w:lvl w:ilvl="0" w:tplc="CEAA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C93C19"/>
    <w:multiLevelType w:val="multilevel"/>
    <w:tmpl w:val="B6B0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A2149"/>
    <w:multiLevelType w:val="multilevel"/>
    <w:tmpl w:val="7184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527297"/>
    <w:multiLevelType w:val="multilevel"/>
    <w:tmpl w:val="9306E65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86A02"/>
    <w:multiLevelType w:val="multilevel"/>
    <w:tmpl w:val="3C6C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31BA6"/>
    <w:multiLevelType w:val="multilevel"/>
    <w:tmpl w:val="BE8C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B66984"/>
    <w:multiLevelType w:val="multilevel"/>
    <w:tmpl w:val="6040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1F2077"/>
    <w:multiLevelType w:val="multilevel"/>
    <w:tmpl w:val="6E1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27B8A"/>
    <w:multiLevelType w:val="multilevel"/>
    <w:tmpl w:val="6080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6E34B1"/>
    <w:multiLevelType w:val="hybridMultilevel"/>
    <w:tmpl w:val="1B6C3EAE"/>
    <w:lvl w:ilvl="0" w:tplc="704E0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CA73F9"/>
    <w:multiLevelType w:val="multilevel"/>
    <w:tmpl w:val="CC0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6"/>
  </w:num>
  <w:num w:numId="3">
    <w:abstractNumId w:val="3"/>
  </w:num>
  <w:num w:numId="4">
    <w:abstractNumId w:val="8"/>
  </w:num>
  <w:num w:numId="5">
    <w:abstractNumId w:val="31"/>
  </w:num>
  <w:num w:numId="6">
    <w:abstractNumId w:val="20"/>
  </w:num>
  <w:num w:numId="7">
    <w:abstractNumId w:val="17"/>
  </w:num>
  <w:num w:numId="8">
    <w:abstractNumId w:val="38"/>
  </w:num>
  <w:num w:numId="9">
    <w:abstractNumId w:val="43"/>
  </w:num>
  <w:num w:numId="10">
    <w:abstractNumId w:val="13"/>
  </w:num>
  <w:num w:numId="11">
    <w:abstractNumId w:val="39"/>
  </w:num>
  <w:num w:numId="12">
    <w:abstractNumId w:val="2"/>
  </w:num>
  <w:num w:numId="13">
    <w:abstractNumId w:val="25"/>
  </w:num>
  <w:num w:numId="14">
    <w:abstractNumId w:val="10"/>
  </w:num>
  <w:num w:numId="15">
    <w:abstractNumId w:val="6"/>
  </w:num>
  <w:num w:numId="16">
    <w:abstractNumId w:val="41"/>
  </w:num>
  <w:num w:numId="17">
    <w:abstractNumId w:val="0"/>
  </w:num>
  <w:num w:numId="18">
    <w:abstractNumId w:val="36"/>
  </w:num>
  <w:num w:numId="19">
    <w:abstractNumId w:val="32"/>
  </w:num>
  <w:num w:numId="20">
    <w:abstractNumId w:val="7"/>
  </w:num>
  <w:num w:numId="21">
    <w:abstractNumId w:val="21"/>
  </w:num>
  <w:num w:numId="22">
    <w:abstractNumId w:val="27"/>
  </w:num>
  <w:num w:numId="23">
    <w:abstractNumId w:val="37"/>
  </w:num>
  <w:num w:numId="24">
    <w:abstractNumId w:val="19"/>
  </w:num>
  <w:num w:numId="25">
    <w:abstractNumId w:val="16"/>
  </w:num>
  <w:num w:numId="26">
    <w:abstractNumId w:val="4"/>
  </w:num>
  <w:num w:numId="27">
    <w:abstractNumId w:val="22"/>
  </w:num>
  <w:num w:numId="28">
    <w:abstractNumId w:val="34"/>
  </w:num>
  <w:num w:numId="29">
    <w:abstractNumId w:val="23"/>
  </w:num>
  <w:num w:numId="30">
    <w:abstractNumId w:val="26"/>
  </w:num>
  <w:num w:numId="31">
    <w:abstractNumId w:val="29"/>
  </w:num>
  <w:num w:numId="32">
    <w:abstractNumId w:val="15"/>
  </w:num>
  <w:num w:numId="33">
    <w:abstractNumId w:val="33"/>
  </w:num>
  <w:num w:numId="34">
    <w:abstractNumId w:val="44"/>
  </w:num>
  <w:num w:numId="35">
    <w:abstractNumId w:val="9"/>
  </w:num>
  <w:num w:numId="36">
    <w:abstractNumId w:val="24"/>
  </w:num>
  <w:num w:numId="37">
    <w:abstractNumId w:val="47"/>
  </w:num>
  <w:num w:numId="38">
    <w:abstractNumId w:val="48"/>
  </w:num>
  <w:num w:numId="39">
    <w:abstractNumId w:val="35"/>
  </w:num>
  <w:num w:numId="40">
    <w:abstractNumId w:val="5"/>
  </w:num>
  <w:num w:numId="41">
    <w:abstractNumId w:val="12"/>
  </w:num>
  <w:num w:numId="42">
    <w:abstractNumId w:val="18"/>
  </w:num>
  <w:num w:numId="43">
    <w:abstractNumId w:val="1"/>
  </w:num>
  <w:num w:numId="44">
    <w:abstractNumId w:val="45"/>
  </w:num>
  <w:num w:numId="45">
    <w:abstractNumId w:val="40"/>
  </w:num>
  <w:num w:numId="46">
    <w:abstractNumId w:val="14"/>
  </w:num>
  <w:num w:numId="47">
    <w:abstractNumId w:val="42"/>
  </w:num>
  <w:num w:numId="48">
    <w:abstractNumId w:val="2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2C"/>
    <w:rsid w:val="0002482E"/>
    <w:rsid w:val="0004403D"/>
    <w:rsid w:val="00050324"/>
    <w:rsid w:val="00062A0C"/>
    <w:rsid w:val="000A0150"/>
    <w:rsid w:val="000E004F"/>
    <w:rsid w:val="000E22A5"/>
    <w:rsid w:val="000E63C9"/>
    <w:rsid w:val="00117E65"/>
    <w:rsid w:val="00127640"/>
    <w:rsid w:val="00130E9D"/>
    <w:rsid w:val="00143605"/>
    <w:rsid w:val="00150A6D"/>
    <w:rsid w:val="00167A6C"/>
    <w:rsid w:val="00185B35"/>
    <w:rsid w:val="001A7E4D"/>
    <w:rsid w:val="001E0846"/>
    <w:rsid w:val="001F2BC8"/>
    <w:rsid w:val="001F5F6B"/>
    <w:rsid w:val="002015B1"/>
    <w:rsid w:val="002015D4"/>
    <w:rsid w:val="00222323"/>
    <w:rsid w:val="00240E33"/>
    <w:rsid w:val="00243EBC"/>
    <w:rsid w:val="00246A35"/>
    <w:rsid w:val="00262C32"/>
    <w:rsid w:val="00284348"/>
    <w:rsid w:val="00294BCB"/>
    <w:rsid w:val="002F51F5"/>
    <w:rsid w:val="00312137"/>
    <w:rsid w:val="00330359"/>
    <w:rsid w:val="0033762F"/>
    <w:rsid w:val="0035010B"/>
    <w:rsid w:val="00360494"/>
    <w:rsid w:val="00366C7E"/>
    <w:rsid w:val="00371F84"/>
    <w:rsid w:val="00384EA3"/>
    <w:rsid w:val="00394A8B"/>
    <w:rsid w:val="003A2F6C"/>
    <w:rsid w:val="003A39A1"/>
    <w:rsid w:val="003C2191"/>
    <w:rsid w:val="003D3863"/>
    <w:rsid w:val="003D5D47"/>
    <w:rsid w:val="003D779D"/>
    <w:rsid w:val="003F1301"/>
    <w:rsid w:val="004110DE"/>
    <w:rsid w:val="0042399D"/>
    <w:rsid w:val="0044085A"/>
    <w:rsid w:val="004B21A5"/>
    <w:rsid w:val="005037F0"/>
    <w:rsid w:val="00516A86"/>
    <w:rsid w:val="0052142C"/>
    <w:rsid w:val="0052288B"/>
    <w:rsid w:val="005275F6"/>
    <w:rsid w:val="00572102"/>
    <w:rsid w:val="005F1BB0"/>
    <w:rsid w:val="00651B5E"/>
    <w:rsid w:val="00656C4D"/>
    <w:rsid w:val="00664126"/>
    <w:rsid w:val="006D23E8"/>
    <w:rsid w:val="006E5716"/>
    <w:rsid w:val="00721629"/>
    <w:rsid w:val="00727A1B"/>
    <w:rsid w:val="007302B3"/>
    <w:rsid w:val="00730733"/>
    <w:rsid w:val="00730E3A"/>
    <w:rsid w:val="00736AAF"/>
    <w:rsid w:val="007466A0"/>
    <w:rsid w:val="00765B2A"/>
    <w:rsid w:val="00783A34"/>
    <w:rsid w:val="007C6B52"/>
    <w:rsid w:val="007D16C5"/>
    <w:rsid w:val="007F0517"/>
    <w:rsid w:val="0081660E"/>
    <w:rsid w:val="00836A32"/>
    <w:rsid w:val="00845EAB"/>
    <w:rsid w:val="00862FE4"/>
    <w:rsid w:val="0086389A"/>
    <w:rsid w:val="0087605E"/>
    <w:rsid w:val="00880C05"/>
    <w:rsid w:val="008B1FEE"/>
    <w:rsid w:val="008C4EA0"/>
    <w:rsid w:val="008D4F68"/>
    <w:rsid w:val="008D7A94"/>
    <w:rsid w:val="008F5C5A"/>
    <w:rsid w:val="00903C32"/>
    <w:rsid w:val="00916B16"/>
    <w:rsid w:val="009173B9"/>
    <w:rsid w:val="0093335D"/>
    <w:rsid w:val="0093613E"/>
    <w:rsid w:val="00941DEB"/>
    <w:rsid w:val="00943026"/>
    <w:rsid w:val="0094437C"/>
    <w:rsid w:val="00966B81"/>
    <w:rsid w:val="009A1B28"/>
    <w:rsid w:val="009C19D5"/>
    <w:rsid w:val="009C7720"/>
    <w:rsid w:val="009F1E9B"/>
    <w:rsid w:val="00A07BE1"/>
    <w:rsid w:val="00A156EB"/>
    <w:rsid w:val="00A23AFA"/>
    <w:rsid w:val="00A31B3E"/>
    <w:rsid w:val="00A532F3"/>
    <w:rsid w:val="00A804F1"/>
    <w:rsid w:val="00A8489E"/>
    <w:rsid w:val="00AB02A7"/>
    <w:rsid w:val="00AC29F3"/>
    <w:rsid w:val="00AF3108"/>
    <w:rsid w:val="00AF6ED7"/>
    <w:rsid w:val="00B231E5"/>
    <w:rsid w:val="00B52D2F"/>
    <w:rsid w:val="00B64745"/>
    <w:rsid w:val="00B664DC"/>
    <w:rsid w:val="00B81C3C"/>
    <w:rsid w:val="00BE698A"/>
    <w:rsid w:val="00C02B87"/>
    <w:rsid w:val="00C100BC"/>
    <w:rsid w:val="00C35FF4"/>
    <w:rsid w:val="00C4086D"/>
    <w:rsid w:val="00CA1896"/>
    <w:rsid w:val="00CA2956"/>
    <w:rsid w:val="00CB5B28"/>
    <w:rsid w:val="00CE2D3B"/>
    <w:rsid w:val="00CF2A3F"/>
    <w:rsid w:val="00CF5371"/>
    <w:rsid w:val="00D0323A"/>
    <w:rsid w:val="00D039A7"/>
    <w:rsid w:val="00D0559F"/>
    <w:rsid w:val="00D077E9"/>
    <w:rsid w:val="00D07A35"/>
    <w:rsid w:val="00D11636"/>
    <w:rsid w:val="00D2410F"/>
    <w:rsid w:val="00D42CB7"/>
    <w:rsid w:val="00D5413D"/>
    <w:rsid w:val="00D570A9"/>
    <w:rsid w:val="00D6429C"/>
    <w:rsid w:val="00D70D02"/>
    <w:rsid w:val="00D770C7"/>
    <w:rsid w:val="00D77AB9"/>
    <w:rsid w:val="00D86945"/>
    <w:rsid w:val="00D90290"/>
    <w:rsid w:val="00D91179"/>
    <w:rsid w:val="00DD152F"/>
    <w:rsid w:val="00DD7FAD"/>
    <w:rsid w:val="00DE1796"/>
    <w:rsid w:val="00DE213F"/>
    <w:rsid w:val="00DF027C"/>
    <w:rsid w:val="00DF3579"/>
    <w:rsid w:val="00E00A32"/>
    <w:rsid w:val="00E22ACD"/>
    <w:rsid w:val="00E620B0"/>
    <w:rsid w:val="00E7583D"/>
    <w:rsid w:val="00E81B40"/>
    <w:rsid w:val="00E83D88"/>
    <w:rsid w:val="00EF555B"/>
    <w:rsid w:val="00F027BB"/>
    <w:rsid w:val="00F11DCF"/>
    <w:rsid w:val="00F162EA"/>
    <w:rsid w:val="00F52D27"/>
    <w:rsid w:val="00F637EA"/>
    <w:rsid w:val="00F754AA"/>
    <w:rsid w:val="00F83527"/>
    <w:rsid w:val="00F846A4"/>
    <w:rsid w:val="00FC24A7"/>
    <w:rsid w:val="00FC3F03"/>
    <w:rsid w:val="00FD583F"/>
    <w:rsid w:val="00FD7488"/>
    <w:rsid w:val="00FE5F6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7AB3E"/>
  <w15:docId w15:val="{4ADEB2D0-237E-4457-B83F-A8DBDC7D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E6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B81C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4">
    <w:name w:val="List Paragraph"/>
    <w:basedOn w:val="a"/>
    <w:uiPriority w:val="34"/>
    <w:unhideWhenUsed/>
    <w:qFormat/>
    <w:rsid w:val="000E004F"/>
    <w:pPr>
      <w:ind w:left="720"/>
      <w:contextualSpacing/>
    </w:pPr>
  </w:style>
  <w:style w:type="character" w:styleId="af5">
    <w:name w:val="Strong"/>
    <w:basedOn w:val="a0"/>
    <w:uiPriority w:val="22"/>
    <w:qFormat/>
    <w:rsid w:val="00845EAB"/>
    <w:rPr>
      <w:b/>
      <w:bCs/>
    </w:rPr>
  </w:style>
  <w:style w:type="character" w:customStyle="1" w:styleId="40">
    <w:name w:val="Заголовок 4 Знак"/>
    <w:basedOn w:val="a0"/>
    <w:link w:val="4"/>
    <w:uiPriority w:val="1"/>
    <w:semiHidden/>
    <w:rsid w:val="00B81C3C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customStyle="1" w:styleId="11">
    <w:name w:val="Сетка таблицы1"/>
    <w:basedOn w:val="a1"/>
    <w:next w:val="ae"/>
    <w:uiPriority w:val="39"/>
    <w:rsid w:val="00D9117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coShortrek\AppData\Roaming\Microsoft\&#1064;&#1072;&#1073;&#1083;&#1086;&#1085;&#1099;\&#1054;&#1090;&#1095;&#1077;&#1090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Фамилия И.О.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F5C78-94B9-4789-8A21-558372A8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DracoShortrek</dc:creator>
  <cp:keywords/>
  <dc:description/>
  <cp:lastModifiedBy>Климов Александр</cp:lastModifiedBy>
  <cp:revision>2</cp:revision>
  <cp:lastPrinted>2006-08-01T17:47:00Z</cp:lastPrinted>
  <dcterms:created xsi:type="dcterms:W3CDTF">2025-10-18T07:04:00Z</dcterms:created>
  <dcterms:modified xsi:type="dcterms:W3CDTF">2025-10-18T07:04:00Z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